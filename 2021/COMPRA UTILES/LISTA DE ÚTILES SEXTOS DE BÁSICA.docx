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45A6D689" w14:textId="77777777" w:rsidTr="00A6783B">
        <w:trPr>
          <w:trHeight w:val="270"/>
          <w:jc w:val="center"/>
        </w:trPr>
        <w:tc>
          <w:tcPr>
            <w:tcW w:w="10800" w:type="dxa"/>
          </w:tcPr>
          <w:p w14:paraId="0DE5D847" w14:textId="3D0D5C40" w:rsidR="00A66B18" w:rsidRPr="0041428F" w:rsidRDefault="00A66B18" w:rsidP="00A66B18">
            <w:pPr>
              <w:pStyle w:val="Informacindecontacto"/>
              <w:rPr>
                <w:color w:val="000000" w:themeColor="text1"/>
              </w:rPr>
            </w:pPr>
          </w:p>
        </w:tc>
      </w:tr>
      <w:tr w:rsidR="00615018" w:rsidRPr="0041428F" w14:paraId="3D818EDB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2C812F32" w14:textId="4498CE1A" w:rsidR="00A66B18" w:rsidRPr="005333F7" w:rsidRDefault="001B4DE2" w:rsidP="00A66B18">
            <w:pPr>
              <w:pStyle w:val="Informacindecontacto"/>
            </w:pPr>
            <w:r>
              <w:rPr>
                <w:noProof/>
                <w:lang w:val="es-EC" w:eastAsia="es-EC"/>
              </w:rPr>
              <w:drawing>
                <wp:anchor distT="0" distB="0" distL="114300" distR="114300" simplePos="0" relativeHeight="251659264" behindDoc="0" locked="0" layoutInCell="1" allowOverlap="1" wp14:anchorId="1E98B947" wp14:editId="5CFA54B2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-1271905</wp:posOffset>
                  </wp:positionV>
                  <wp:extent cx="1743075" cy="1216025"/>
                  <wp:effectExtent l="0" t="0" r="9525" b="3175"/>
                  <wp:wrapNone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21602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33F7" w:rsidRPr="005333F7">
              <w:t>UNIDAD EDUCATIVA PARTICULAR ECUATORIANO SUIZO</w:t>
            </w:r>
          </w:p>
          <w:p w14:paraId="5A945F11" w14:textId="77777777" w:rsidR="005333F7" w:rsidRPr="005333F7" w:rsidRDefault="005333F7" w:rsidP="00A66B18">
            <w:pPr>
              <w:pStyle w:val="Informacindecontacto"/>
            </w:pPr>
            <w:r w:rsidRPr="005333F7">
              <w:t>Manuel Valdivieso OE5-85 y Altar</w:t>
            </w:r>
          </w:p>
          <w:p w14:paraId="48BEB597" w14:textId="77777777" w:rsidR="005333F7" w:rsidRPr="005333F7" w:rsidRDefault="005333F7" w:rsidP="005333F7">
            <w:pPr>
              <w:pStyle w:val="Informacindecontacto"/>
              <w:rPr>
                <w:sz w:val="20"/>
                <w:szCs w:val="16"/>
              </w:rPr>
            </w:pPr>
            <w:hyperlink r:id="rId11" w:history="1">
              <w:r w:rsidRPr="005333F7">
                <w:rPr>
                  <w:sz w:val="20"/>
                  <w:szCs w:val="16"/>
                </w:rPr>
                <w:t xml:space="preserve">Teléfono: </w:t>
              </w:r>
              <w:r w:rsidRPr="005333F7">
                <w:rPr>
                  <w:sz w:val="20"/>
                  <w:szCs w:val="16"/>
                </w:rPr>
                <w:t>2 464-467</w:t>
              </w:r>
            </w:hyperlink>
          </w:p>
          <w:p w14:paraId="2DA8BDAE" w14:textId="57492D15" w:rsidR="003E24DF" w:rsidRPr="005333F7" w:rsidRDefault="005333F7" w:rsidP="005333F7">
            <w:pPr>
              <w:pStyle w:val="Informacindecontacto"/>
              <w:rPr>
                <w:sz w:val="20"/>
                <w:szCs w:val="16"/>
              </w:rPr>
            </w:pPr>
            <w:r w:rsidRPr="005333F7">
              <w:t>www.ecuatorianosuizo.edu.ec</w:t>
            </w:r>
          </w:p>
        </w:tc>
      </w:tr>
    </w:tbl>
    <w:p w14:paraId="2E524ED0" w14:textId="1BB15342" w:rsidR="00A66B18" w:rsidRDefault="00A66B18"/>
    <w:p w14:paraId="2BAF2FD3" w14:textId="7112A157" w:rsidR="005333F7" w:rsidRDefault="005333F7" w:rsidP="005333F7">
      <w:pPr>
        <w:pStyle w:val="Destinatario"/>
        <w:spacing w:before="0"/>
        <w:jc w:val="center"/>
      </w:pPr>
      <w:r>
        <w:t>LISTA DE ÚTILES AÑO LECTIVO 2020-2021</w:t>
      </w:r>
    </w:p>
    <w:p w14:paraId="1560425A" w14:textId="6ED7D40E" w:rsidR="005333F7" w:rsidRDefault="0002034D" w:rsidP="005333F7">
      <w:pPr>
        <w:pStyle w:val="Destinatario"/>
        <w:spacing w:before="0"/>
        <w:jc w:val="center"/>
      </w:pPr>
      <w:r>
        <w:t>SEX</w:t>
      </w:r>
      <w:r w:rsidR="00B50C5E">
        <w:t>TO</w:t>
      </w:r>
      <w:r w:rsidR="000C0796">
        <w:t xml:space="preserve"> DE BÁSICA</w:t>
      </w:r>
    </w:p>
    <w:p w14:paraId="280A689A" w14:textId="3A6618EF" w:rsidR="009F6758" w:rsidRDefault="009F6758" w:rsidP="000C0796">
      <w:pPr>
        <w:pStyle w:val="Destinatario"/>
        <w:spacing w:before="0" w:after="0"/>
        <w:jc w:val="center"/>
      </w:pPr>
    </w:p>
    <w:tbl>
      <w:tblPr>
        <w:tblpPr w:leftFromText="180" w:rightFromText="180" w:vertAnchor="text" w:tblpY="1"/>
        <w:tblOverlap w:val="never"/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541"/>
        <w:gridCol w:w="4830"/>
      </w:tblGrid>
      <w:tr w:rsidR="0002034D" w:rsidRPr="00116242" w14:paraId="229193A7" w14:textId="77777777" w:rsidTr="00DF74D8">
        <w:trPr>
          <w:trHeight w:val="25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216A5" w14:textId="77777777" w:rsidR="0002034D" w:rsidRPr="00DF74D8" w:rsidRDefault="0002034D" w:rsidP="00DF74D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EC"/>
              </w:rPr>
              <w:t>Asignatura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B8BCA" w14:textId="1DBB9CB7" w:rsidR="0002034D" w:rsidRPr="00DF74D8" w:rsidRDefault="0002034D" w:rsidP="00DF74D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EC"/>
              </w:rPr>
              <w:t>Cant</w:t>
            </w:r>
            <w:r w:rsidRPr="00DF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EC"/>
              </w:rPr>
              <w:t>idad</w:t>
            </w:r>
          </w:p>
        </w:tc>
        <w:tc>
          <w:tcPr>
            <w:tcW w:w="4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E81AD" w14:textId="77777777" w:rsidR="0002034D" w:rsidRPr="00DF74D8" w:rsidRDefault="0002034D" w:rsidP="00DF74D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EC"/>
              </w:rPr>
              <w:t>Material</w:t>
            </w:r>
          </w:p>
        </w:tc>
      </w:tr>
      <w:tr w:rsidR="0002034D" w:rsidRPr="00116242" w14:paraId="35A2B86C" w14:textId="77777777" w:rsidTr="00DF74D8">
        <w:trPr>
          <w:trHeight w:val="2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A4449" w14:textId="77777777" w:rsidR="0002034D" w:rsidRPr="00DF74D8" w:rsidRDefault="0002034D" w:rsidP="00DF74D8">
            <w:pPr>
              <w:spacing w:after="0"/>
              <w:ind w:left="67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 xml:space="preserve">Ciencias Naturales 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A7D75" w14:textId="77777777" w:rsidR="0002034D" w:rsidRPr="00DF74D8" w:rsidRDefault="0002034D" w:rsidP="00DF74D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1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BE2A6" w14:textId="77777777" w:rsidR="0002034D" w:rsidRPr="00DF74D8" w:rsidRDefault="0002034D" w:rsidP="00DF74D8">
            <w:pPr>
              <w:spacing w:after="0"/>
              <w:ind w:left="39" w:right="-116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Cuaderno universitario reutilizable a cuadros</w:t>
            </w:r>
          </w:p>
        </w:tc>
      </w:tr>
      <w:tr w:rsidR="0002034D" w:rsidRPr="00116242" w14:paraId="68471D60" w14:textId="77777777" w:rsidTr="00DF74D8">
        <w:trPr>
          <w:trHeight w:val="25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9D0F7" w14:textId="77777777" w:rsidR="0002034D" w:rsidRPr="00DF74D8" w:rsidRDefault="0002034D" w:rsidP="00DF74D8">
            <w:pPr>
              <w:spacing w:after="0"/>
              <w:ind w:left="67" w:right="-20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 xml:space="preserve">Desarrollo Humano Integral 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6361" w14:textId="77777777" w:rsidR="0002034D" w:rsidRPr="00DF74D8" w:rsidRDefault="0002034D" w:rsidP="00DF74D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1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B5D4C" w14:textId="77777777" w:rsidR="0002034D" w:rsidRPr="00DF74D8" w:rsidRDefault="0002034D" w:rsidP="00DF74D8">
            <w:pPr>
              <w:spacing w:after="0"/>
              <w:ind w:left="39" w:right="26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Cuaderno reutilizable pequeño a cuadros</w:t>
            </w:r>
          </w:p>
        </w:tc>
      </w:tr>
      <w:tr w:rsidR="0002034D" w:rsidRPr="00116242" w14:paraId="120A4680" w14:textId="77777777" w:rsidTr="00DF74D8">
        <w:trPr>
          <w:trHeight w:val="497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ED3E1" w14:textId="77777777" w:rsidR="0002034D" w:rsidRPr="00DF74D8" w:rsidRDefault="0002034D" w:rsidP="00DF74D8">
            <w:pPr>
              <w:spacing w:after="0"/>
              <w:ind w:left="67" w:right="-20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Educación Religiosa Escolar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5316B7" w14:textId="77777777" w:rsidR="0002034D" w:rsidRPr="00DF74D8" w:rsidRDefault="0002034D" w:rsidP="00DF74D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1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B11E6" w14:textId="77777777" w:rsidR="0002034D" w:rsidRPr="00DF74D8" w:rsidRDefault="0002034D" w:rsidP="00DF74D8">
            <w:pPr>
              <w:spacing w:after="0"/>
              <w:ind w:left="39" w:right="0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Cuaderno de cuadros de 50 hojas utilizables.</w:t>
            </w:r>
          </w:p>
        </w:tc>
      </w:tr>
      <w:tr w:rsidR="0002034D" w:rsidRPr="00116242" w14:paraId="789D8551" w14:textId="77777777" w:rsidTr="00DF74D8">
        <w:trPr>
          <w:trHeight w:val="497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F5AD8" w14:textId="77777777" w:rsidR="0002034D" w:rsidRPr="00DF74D8" w:rsidRDefault="0002034D" w:rsidP="00DF74D8">
            <w:pPr>
              <w:spacing w:after="0"/>
              <w:ind w:left="67" w:right="-20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Educación Cultural y Artística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CDFBF" w14:textId="77777777" w:rsidR="0002034D" w:rsidRPr="00DF74D8" w:rsidRDefault="0002034D" w:rsidP="00DF74D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1 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05C9B" w14:textId="77777777" w:rsidR="0002034D" w:rsidRPr="00DF74D8" w:rsidRDefault="0002034D" w:rsidP="00DF74D8">
            <w:pPr>
              <w:spacing w:after="0"/>
              <w:ind w:left="39" w:right="-116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Cuaderno reciclado a cuadros</w:t>
            </w:r>
          </w:p>
        </w:tc>
      </w:tr>
      <w:tr w:rsidR="0002034D" w:rsidRPr="00116242" w14:paraId="56D9AE12" w14:textId="77777777" w:rsidTr="00DF74D8">
        <w:trPr>
          <w:trHeight w:val="346"/>
        </w:trPr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05A8D" w14:textId="77777777" w:rsidR="0002034D" w:rsidRPr="00DF74D8" w:rsidRDefault="0002034D" w:rsidP="00DF74D8">
            <w:pPr>
              <w:spacing w:after="0"/>
              <w:ind w:left="67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Educación Física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6EC33D" w14:textId="77777777" w:rsidR="0002034D" w:rsidRPr="00DF74D8" w:rsidRDefault="0002034D" w:rsidP="00DF74D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1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4EA35" w14:textId="77777777" w:rsidR="0002034D" w:rsidRPr="00DF74D8" w:rsidRDefault="0002034D" w:rsidP="00DF74D8">
            <w:pPr>
              <w:spacing w:after="0"/>
              <w:ind w:left="39" w:right="451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Carpeta tipo folder A4</w:t>
            </w:r>
          </w:p>
        </w:tc>
      </w:tr>
      <w:tr w:rsidR="0002034D" w:rsidRPr="00116242" w14:paraId="608FFC79" w14:textId="77777777" w:rsidTr="00DF74D8">
        <w:trPr>
          <w:trHeight w:val="266"/>
        </w:trPr>
        <w:tc>
          <w:tcPr>
            <w:tcW w:w="31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7D8EE" w14:textId="77777777" w:rsidR="0002034D" w:rsidRPr="00DF74D8" w:rsidRDefault="0002034D" w:rsidP="00DF74D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4A0DFB" w14:textId="77777777" w:rsidR="0002034D" w:rsidRPr="00DF74D8" w:rsidRDefault="0002034D" w:rsidP="00DF74D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74934" w14:textId="77777777" w:rsidR="0002034D" w:rsidRPr="00DF74D8" w:rsidRDefault="0002034D" w:rsidP="00DF74D8">
            <w:pPr>
              <w:spacing w:after="0"/>
              <w:ind w:left="39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 xml:space="preserve">Hojas recicladas </w:t>
            </w:r>
          </w:p>
        </w:tc>
      </w:tr>
      <w:tr w:rsidR="0002034D" w:rsidRPr="00116242" w14:paraId="70347A7D" w14:textId="77777777" w:rsidTr="00DF74D8">
        <w:trPr>
          <w:trHeight w:val="25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58AB9" w14:textId="77777777" w:rsidR="0002034D" w:rsidRPr="00DF74D8" w:rsidRDefault="0002034D" w:rsidP="00DF74D8">
            <w:pPr>
              <w:spacing w:after="0"/>
              <w:ind w:left="67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 xml:space="preserve">Estudios Sociales 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789BD" w14:textId="77777777" w:rsidR="0002034D" w:rsidRPr="00DF74D8" w:rsidRDefault="0002034D" w:rsidP="00DF74D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1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BE9C8" w14:textId="77777777" w:rsidR="0002034D" w:rsidRPr="00DF74D8" w:rsidRDefault="0002034D" w:rsidP="00DF74D8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Cuaderno universitario reutilizable 4 líneas</w:t>
            </w:r>
          </w:p>
        </w:tc>
      </w:tr>
      <w:tr w:rsidR="0002034D" w:rsidRPr="00116242" w14:paraId="544C70EC" w14:textId="77777777" w:rsidTr="00DF74D8">
        <w:trPr>
          <w:trHeight w:val="255"/>
        </w:trPr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C0FA3" w14:textId="77777777" w:rsidR="0002034D" w:rsidRPr="00DF74D8" w:rsidRDefault="0002034D" w:rsidP="00DF74D8">
            <w:pPr>
              <w:spacing w:after="0"/>
              <w:ind w:left="67" w:right="-161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Lengua y Literatura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0AE5E" w14:textId="77777777" w:rsidR="0002034D" w:rsidRPr="00DF74D8" w:rsidRDefault="0002034D" w:rsidP="00DF74D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1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E10EE" w14:textId="77777777" w:rsidR="0002034D" w:rsidRPr="00DF74D8" w:rsidRDefault="0002034D" w:rsidP="00DF74D8">
            <w:pPr>
              <w:spacing w:after="0"/>
              <w:ind w:left="39" w:right="0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 xml:space="preserve">Cuaderno universitario reutilizable - 4 líneas </w:t>
            </w:r>
          </w:p>
        </w:tc>
      </w:tr>
      <w:tr w:rsidR="0002034D" w:rsidRPr="00116242" w14:paraId="77FDCBB8" w14:textId="77777777" w:rsidTr="00DF74D8">
        <w:trPr>
          <w:trHeight w:val="255"/>
        </w:trPr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94EE52" w14:textId="77777777" w:rsidR="0002034D" w:rsidRPr="00DF74D8" w:rsidRDefault="0002034D" w:rsidP="00DF74D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7786F" w14:textId="77777777" w:rsidR="0002034D" w:rsidRPr="00DF74D8" w:rsidRDefault="0002034D" w:rsidP="00DF74D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 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42074" w14:textId="77777777" w:rsidR="0002034D" w:rsidRPr="00DF74D8" w:rsidRDefault="0002034D" w:rsidP="00DF74D8">
            <w:pPr>
              <w:spacing w:after="0"/>
              <w:ind w:left="39" w:right="168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Libros de lectura que tenga en casa</w:t>
            </w:r>
          </w:p>
        </w:tc>
      </w:tr>
      <w:tr w:rsidR="0002034D" w:rsidRPr="00116242" w14:paraId="0EE6BE70" w14:textId="77777777" w:rsidTr="00DF74D8">
        <w:trPr>
          <w:trHeight w:val="255"/>
        </w:trPr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7D39EB" w14:textId="77777777" w:rsidR="0002034D" w:rsidRPr="00DF74D8" w:rsidRDefault="0002034D" w:rsidP="00DF74D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3D1C1" w14:textId="77777777" w:rsidR="0002034D" w:rsidRPr="00DF74D8" w:rsidRDefault="0002034D" w:rsidP="00DF74D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1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2835F" w14:textId="77777777" w:rsidR="0002034D" w:rsidRPr="00DF74D8" w:rsidRDefault="0002034D" w:rsidP="00DF74D8">
            <w:pPr>
              <w:spacing w:after="0"/>
              <w:ind w:left="39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 xml:space="preserve">Diccionario reciclado </w:t>
            </w:r>
          </w:p>
        </w:tc>
      </w:tr>
      <w:tr w:rsidR="0002034D" w:rsidRPr="00116242" w14:paraId="49E6DB4E" w14:textId="77777777" w:rsidTr="00DF74D8">
        <w:trPr>
          <w:trHeight w:val="255"/>
        </w:trPr>
        <w:tc>
          <w:tcPr>
            <w:tcW w:w="311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89E2" w14:textId="77777777" w:rsidR="0002034D" w:rsidRPr="00DF74D8" w:rsidRDefault="0002034D" w:rsidP="00DF74D8">
            <w:pPr>
              <w:spacing w:after="0"/>
              <w:ind w:left="67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 xml:space="preserve">Lengua Extranjera 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A699C" w14:textId="77777777" w:rsidR="0002034D" w:rsidRPr="00DF74D8" w:rsidRDefault="0002034D" w:rsidP="00DF74D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1</w:t>
            </w:r>
          </w:p>
        </w:tc>
        <w:tc>
          <w:tcPr>
            <w:tcW w:w="4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25C96" w14:textId="77777777" w:rsidR="0002034D" w:rsidRPr="00DF74D8" w:rsidRDefault="0002034D" w:rsidP="00DF74D8">
            <w:pPr>
              <w:spacing w:after="0"/>
              <w:ind w:left="39" w:right="26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Cuaderno universitario reciclado a cuadros</w:t>
            </w:r>
          </w:p>
        </w:tc>
      </w:tr>
      <w:tr w:rsidR="0002034D" w:rsidRPr="00116242" w14:paraId="4C6863EE" w14:textId="77777777" w:rsidTr="00DF74D8">
        <w:trPr>
          <w:trHeight w:val="255"/>
        </w:trPr>
        <w:tc>
          <w:tcPr>
            <w:tcW w:w="31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81FFF" w14:textId="77777777" w:rsidR="0002034D" w:rsidRPr="00DF74D8" w:rsidRDefault="0002034D" w:rsidP="00DF74D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0393F" w14:textId="77777777" w:rsidR="0002034D" w:rsidRPr="00DF74D8" w:rsidRDefault="0002034D" w:rsidP="00DF74D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1</w:t>
            </w:r>
          </w:p>
        </w:tc>
        <w:tc>
          <w:tcPr>
            <w:tcW w:w="4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12E42" w14:textId="77777777" w:rsidR="0002034D" w:rsidRPr="00DF74D8" w:rsidRDefault="0002034D" w:rsidP="00DF74D8">
            <w:pPr>
              <w:spacing w:after="0"/>
              <w:ind w:left="39" w:right="26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Carpeta tipo folder A4 reciclada</w:t>
            </w:r>
          </w:p>
        </w:tc>
      </w:tr>
      <w:tr w:rsidR="0002034D" w:rsidRPr="00116242" w14:paraId="05A1991B" w14:textId="77777777" w:rsidTr="00DF74D8">
        <w:trPr>
          <w:trHeight w:val="255"/>
        </w:trPr>
        <w:tc>
          <w:tcPr>
            <w:tcW w:w="31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E8603" w14:textId="77777777" w:rsidR="0002034D" w:rsidRPr="00DF74D8" w:rsidRDefault="0002034D" w:rsidP="00DF74D8">
            <w:pPr>
              <w:spacing w:after="0"/>
              <w:ind w:left="67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 xml:space="preserve">Matemática 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81827" w14:textId="77777777" w:rsidR="0002034D" w:rsidRPr="00DF74D8" w:rsidRDefault="0002034D" w:rsidP="00DF74D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1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35BB1" w14:textId="77777777" w:rsidR="0002034D" w:rsidRPr="00DF74D8" w:rsidRDefault="0002034D" w:rsidP="00DF74D8">
            <w:pPr>
              <w:spacing w:after="0"/>
              <w:ind w:left="39" w:right="26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 xml:space="preserve">Cuaderno universitario reutilizable de cuadros </w:t>
            </w:r>
          </w:p>
        </w:tc>
      </w:tr>
      <w:tr w:rsidR="0002034D" w:rsidRPr="00116242" w14:paraId="067AF5EF" w14:textId="77777777" w:rsidTr="00DF74D8">
        <w:trPr>
          <w:trHeight w:val="255"/>
        </w:trPr>
        <w:tc>
          <w:tcPr>
            <w:tcW w:w="31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7B4168" w14:textId="77777777" w:rsidR="0002034D" w:rsidRPr="00DF74D8" w:rsidRDefault="0002034D" w:rsidP="00DF74D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8E6C8" w14:textId="77777777" w:rsidR="0002034D" w:rsidRPr="00DF74D8" w:rsidRDefault="0002034D" w:rsidP="00DF74D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1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A62BF" w14:textId="77777777" w:rsidR="0002034D" w:rsidRPr="00DF74D8" w:rsidRDefault="0002034D" w:rsidP="00DF74D8">
            <w:pPr>
              <w:spacing w:after="0"/>
              <w:ind w:left="39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 xml:space="preserve">Compás </w:t>
            </w:r>
          </w:p>
        </w:tc>
      </w:tr>
      <w:tr w:rsidR="00DF74D8" w:rsidRPr="00116242" w14:paraId="5C776354" w14:textId="77777777" w:rsidTr="00DF74D8">
        <w:trPr>
          <w:trHeight w:val="255"/>
        </w:trPr>
        <w:tc>
          <w:tcPr>
            <w:tcW w:w="31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397C50" w14:textId="77777777" w:rsidR="00DF74D8" w:rsidRPr="00DF74D8" w:rsidRDefault="00DF74D8" w:rsidP="00DF74D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</w:p>
        </w:tc>
        <w:tc>
          <w:tcPr>
            <w:tcW w:w="254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2C7A9" w14:textId="77777777" w:rsidR="00DF74D8" w:rsidRPr="00DF74D8" w:rsidRDefault="00DF74D8" w:rsidP="00DF74D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 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27AA2" w14:textId="77777777" w:rsidR="00DF74D8" w:rsidRPr="00DF74D8" w:rsidRDefault="00DF74D8" w:rsidP="00DF74D8">
            <w:pPr>
              <w:spacing w:after="0"/>
              <w:ind w:left="39" w:right="310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 xml:space="preserve">Granos secos, Canicas </w:t>
            </w:r>
          </w:p>
        </w:tc>
      </w:tr>
      <w:tr w:rsidR="00DF74D8" w:rsidRPr="00116242" w14:paraId="24D1B18F" w14:textId="77777777" w:rsidTr="00DF74D8">
        <w:trPr>
          <w:trHeight w:val="360"/>
        </w:trPr>
        <w:tc>
          <w:tcPr>
            <w:tcW w:w="31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2A7C7B" w14:textId="77777777" w:rsidR="00DF74D8" w:rsidRPr="00DF74D8" w:rsidRDefault="00DF74D8" w:rsidP="00DF74D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</w:p>
        </w:tc>
        <w:tc>
          <w:tcPr>
            <w:tcW w:w="25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67B42" w14:textId="77777777" w:rsidR="00DF74D8" w:rsidRPr="00DF74D8" w:rsidRDefault="00DF74D8" w:rsidP="00DF74D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3877E" w14:textId="3A79E086" w:rsidR="00DF74D8" w:rsidRPr="00DF74D8" w:rsidRDefault="00DF74D8" w:rsidP="00DF74D8">
            <w:pPr>
              <w:spacing w:after="0"/>
              <w:ind w:left="39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 xml:space="preserve">Tapas plásticas </w:t>
            </w:r>
          </w:p>
        </w:tc>
      </w:tr>
      <w:tr w:rsidR="0002034D" w:rsidRPr="00116242" w14:paraId="2A143930" w14:textId="77777777" w:rsidTr="00DF74D8">
        <w:trPr>
          <w:trHeight w:val="36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B958B0D" w14:textId="77777777" w:rsidR="0002034D" w:rsidRPr="00DF74D8" w:rsidRDefault="0002034D" w:rsidP="00DF74D8">
            <w:pPr>
              <w:spacing w:after="0"/>
              <w:ind w:left="67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Proyectos escolares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42BDE" w14:textId="77777777" w:rsidR="0002034D" w:rsidRPr="00DF74D8" w:rsidRDefault="0002034D" w:rsidP="00DF74D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1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3BBB0" w14:textId="77777777" w:rsidR="0002034D" w:rsidRPr="00DF74D8" w:rsidRDefault="0002034D" w:rsidP="00DF74D8">
            <w:pPr>
              <w:spacing w:after="0"/>
              <w:ind w:left="39" w:right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lang w:eastAsia="es-ES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Carpeta tipo folder A4 reciclada</w:t>
            </w:r>
          </w:p>
        </w:tc>
      </w:tr>
      <w:tr w:rsidR="0002034D" w:rsidRPr="00116242" w14:paraId="6729E7F8" w14:textId="77777777" w:rsidTr="00DF74D8">
        <w:trPr>
          <w:trHeight w:val="255"/>
        </w:trPr>
        <w:tc>
          <w:tcPr>
            <w:tcW w:w="31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2AFA4" w14:textId="77777777" w:rsidR="0002034D" w:rsidRPr="00DF74D8" w:rsidRDefault="0002034D" w:rsidP="00DF74D8">
            <w:pPr>
              <w:spacing w:after="0"/>
              <w:ind w:left="67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Materiales de trabajo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122C" w14:textId="77777777" w:rsidR="0002034D" w:rsidRPr="00DF74D8" w:rsidRDefault="0002034D" w:rsidP="00DF74D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 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B1BE5" w14:textId="77777777" w:rsidR="0002034D" w:rsidRPr="00DF74D8" w:rsidRDefault="0002034D" w:rsidP="00DF74D8">
            <w:pPr>
              <w:spacing w:after="0"/>
              <w:ind w:left="39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Cartulinas</w:t>
            </w:r>
          </w:p>
        </w:tc>
      </w:tr>
      <w:tr w:rsidR="0002034D" w:rsidRPr="00116242" w14:paraId="04C7E74E" w14:textId="77777777" w:rsidTr="00DF74D8">
        <w:trPr>
          <w:trHeight w:val="255"/>
        </w:trPr>
        <w:tc>
          <w:tcPr>
            <w:tcW w:w="3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515BF" w14:textId="77777777" w:rsidR="0002034D" w:rsidRPr="00DF74D8" w:rsidRDefault="0002034D" w:rsidP="00DF74D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01582" w14:textId="77777777" w:rsidR="0002034D" w:rsidRPr="00DF74D8" w:rsidRDefault="0002034D" w:rsidP="00DF74D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1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5DCE3" w14:textId="77777777" w:rsidR="0002034D" w:rsidRPr="00DF74D8" w:rsidRDefault="0002034D" w:rsidP="00DF74D8">
            <w:pPr>
              <w:spacing w:after="0"/>
              <w:ind w:left="39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Goma</w:t>
            </w:r>
          </w:p>
        </w:tc>
      </w:tr>
      <w:tr w:rsidR="00DF74D8" w:rsidRPr="00116242" w14:paraId="36540E96" w14:textId="77777777" w:rsidTr="00DF74D8">
        <w:trPr>
          <w:trHeight w:val="255"/>
        </w:trPr>
        <w:tc>
          <w:tcPr>
            <w:tcW w:w="3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1521D" w14:textId="77777777" w:rsidR="00DF74D8" w:rsidRPr="00DF74D8" w:rsidRDefault="00DF74D8" w:rsidP="00DF74D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</w:p>
        </w:tc>
        <w:tc>
          <w:tcPr>
            <w:tcW w:w="254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CA5A2" w14:textId="77777777" w:rsidR="00DF74D8" w:rsidRPr="00DF74D8" w:rsidRDefault="00DF74D8" w:rsidP="00DF74D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 </w:t>
            </w:r>
          </w:p>
          <w:p w14:paraId="41B7CD8B" w14:textId="222B112B" w:rsidR="00DF74D8" w:rsidRPr="00DF74D8" w:rsidRDefault="00DF74D8" w:rsidP="0055596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 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53160" w14:textId="77777777" w:rsidR="00DF74D8" w:rsidRPr="00DF74D8" w:rsidRDefault="00DF74D8" w:rsidP="00DF74D8">
            <w:pPr>
              <w:spacing w:after="0"/>
              <w:ind w:left="39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Hojas recicladas</w:t>
            </w:r>
          </w:p>
        </w:tc>
      </w:tr>
      <w:tr w:rsidR="00DF74D8" w:rsidRPr="00116242" w14:paraId="340F8D16" w14:textId="77777777" w:rsidTr="00DF74D8">
        <w:trPr>
          <w:trHeight w:val="255"/>
        </w:trPr>
        <w:tc>
          <w:tcPr>
            <w:tcW w:w="3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05ABF" w14:textId="77777777" w:rsidR="00DF74D8" w:rsidRPr="00DF74D8" w:rsidRDefault="00DF74D8" w:rsidP="00DF74D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</w:p>
        </w:tc>
        <w:tc>
          <w:tcPr>
            <w:tcW w:w="25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62B73" w14:textId="374D477F" w:rsidR="00DF74D8" w:rsidRPr="00DF74D8" w:rsidRDefault="00DF74D8" w:rsidP="00DF74D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DC15A" w14:textId="77777777" w:rsidR="00DF74D8" w:rsidRPr="00DF74D8" w:rsidRDefault="00DF74D8" w:rsidP="00DF74D8">
            <w:pPr>
              <w:spacing w:after="0"/>
              <w:ind w:left="39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Plastilina</w:t>
            </w:r>
          </w:p>
        </w:tc>
      </w:tr>
      <w:tr w:rsidR="0002034D" w:rsidRPr="00116242" w14:paraId="3A4CA160" w14:textId="77777777" w:rsidTr="00DF74D8">
        <w:trPr>
          <w:trHeight w:val="255"/>
        </w:trPr>
        <w:tc>
          <w:tcPr>
            <w:tcW w:w="3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45457" w14:textId="77777777" w:rsidR="0002034D" w:rsidRPr="00DF74D8" w:rsidRDefault="0002034D" w:rsidP="00DF74D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47528" w14:textId="77777777" w:rsidR="0002034D" w:rsidRPr="00DF74D8" w:rsidRDefault="0002034D" w:rsidP="00DF74D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>1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F5A6B" w14:textId="77777777" w:rsidR="0002034D" w:rsidRPr="00DF74D8" w:rsidRDefault="0002034D" w:rsidP="00DF74D8">
            <w:pPr>
              <w:spacing w:after="0"/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</w:pPr>
            <w:r w:rsidRPr="00DF74D8">
              <w:rPr>
                <w:rFonts w:ascii="Times New Roman" w:eastAsia="Times New Roman" w:hAnsi="Times New Roman" w:cs="Times New Roman"/>
                <w:color w:val="000000"/>
                <w:sz w:val="20"/>
                <w:lang w:eastAsia="es-EC"/>
              </w:rPr>
              <w:t xml:space="preserve">Regla y graduador </w:t>
            </w:r>
          </w:p>
        </w:tc>
      </w:tr>
    </w:tbl>
    <w:p w14:paraId="7DE3F28C" w14:textId="4AC1E028" w:rsidR="005333F7" w:rsidRDefault="00DF74D8" w:rsidP="00DF74D8">
      <w:pPr>
        <w:pStyle w:val="Destinatario"/>
        <w:spacing w:before="0" w:after="0"/>
        <w:ind w:left="0"/>
        <w:jc w:val="center"/>
        <w:rPr>
          <w:sz w:val="20"/>
          <w:szCs w:val="16"/>
        </w:rPr>
      </w:pPr>
      <w:r>
        <w:br w:type="textWrapping" w:clear="all"/>
      </w:r>
      <w:r w:rsidR="009F6758" w:rsidRPr="009F6758">
        <w:rPr>
          <w:sz w:val="20"/>
          <w:szCs w:val="16"/>
        </w:rPr>
        <w:t>MATERIAL QUE DEBE CONTENER EN SU CARTUCHERA</w:t>
      </w:r>
    </w:p>
    <w:tbl>
      <w:tblPr>
        <w:tblW w:w="8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4"/>
        <w:gridCol w:w="1229"/>
        <w:gridCol w:w="846"/>
        <w:gridCol w:w="1119"/>
        <w:gridCol w:w="1300"/>
        <w:gridCol w:w="1412"/>
        <w:gridCol w:w="1200"/>
      </w:tblGrid>
      <w:tr w:rsidR="00DF74D8" w:rsidRPr="00DF74D8" w14:paraId="063A17AA" w14:textId="77777777" w:rsidTr="00DF74D8">
        <w:trPr>
          <w:trHeight w:val="255"/>
          <w:jc w:val="center"/>
        </w:trPr>
        <w:tc>
          <w:tcPr>
            <w:tcW w:w="720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3FDAF" w14:textId="1B34CCD1" w:rsidR="00DF74D8" w:rsidRPr="00DF74D8" w:rsidRDefault="00DF74D8" w:rsidP="00DF74D8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lang w:val="es-ES_tradnl" w:eastAsia="es-EC" w:bidi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DC46" w14:textId="77777777" w:rsidR="00DF74D8" w:rsidRPr="00DF74D8" w:rsidRDefault="00DF74D8" w:rsidP="00DF74D8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lang w:val="es-ES_tradnl" w:eastAsia="es-EC" w:bidi="en-US"/>
              </w:rPr>
            </w:pPr>
          </w:p>
        </w:tc>
      </w:tr>
      <w:tr w:rsidR="00DF74D8" w:rsidRPr="00DF74D8" w14:paraId="24A21F64" w14:textId="77777777" w:rsidTr="00DF74D8">
        <w:trPr>
          <w:trHeight w:val="25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A8B01" w14:textId="77777777" w:rsidR="00DF74D8" w:rsidRPr="00DF74D8" w:rsidRDefault="00DF74D8" w:rsidP="00DF74D8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lang w:val="es-ES_tradnl" w:eastAsia="es-EC" w:bidi="en-US"/>
              </w:rPr>
            </w:pPr>
            <w:r w:rsidRPr="00DF74D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lang w:val="es-ES_tradnl" w:eastAsia="es-EC" w:bidi="en-US"/>
              </w:rPr>
              <w:t xml:space="preserve">Borrador 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392B0" w14:textId="77777777" w:rsidR="00DF74D8" w:rsidRPr="00DF74D8" w:rsidRDefault="00DF74D8" w:rsidP="00DF74D8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lang w:val="es-ES_tradnl" w:eastAsia="es-EC" w:bidi="en-US"/>
              </w:rPr>
            </w:pPr>
            <w:r w:rsidRPr="00DF74D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lang w:val="es-ES_tradnl" w:eastAsia="es-EC" w:bidi="en-US"/>
              </w:rPr>
              <w:t>Colores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1E04" w14:textId="77777777" w:rsidR="00DF74D8" w:rsidRPr="00DF74D8" w:rsidRDefault="00DF74D8" w:rsidP="00DF74D8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lang w:val="es-ES_tradnl" w:eastAsia="es-EC" w:bidi="en-US"/>
              </w:rPr>
            </w:pPr>
            <w:r w:rsidRPr="00DF74D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lang w:val="es-ES_tradnl" w:eastAsia="es-EC" w:bidi="en-US"/>
              </w:rPr>
              <w:t>Esferos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F3C26" w14:textId="77777777" w:rsidR="00DF74D8" w:rsidRPr="00DF74D8" w:rsidRDefault="00DF74D8" w:rsidP="00DF74D8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lang w:val="es-ES_tradnl" w:eastAsia="es-EC" w:bidi="en-US"/>
              </w:rPr>
            </w:pPr>
            <w:r w:rsidRPr="00DF74D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lang w:val="es-ES_tradnl" w:eastAsia="es-EC" w:bidi="en-US"/>
              </w:rPr>
              <w:t xml:space="preserve">Lápiz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33639" w14:textId="77777777" w:rsidR="00DF74D8" w:rsidRPr="00DF74D8" w:rsidRDefault="00DF74D8" w:rsidP="00DF74D8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lang w:val="es-ES_tradnl" w:eastAsia="es-EC" w:bidi="en-US"/>
              </w:rPr>
            </w:pPr>
            <w:r w:rsidRPr="00DF74D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lang w:val="es-ES_tradnl" w:eastAsia="es-EC" w:bidi="en-US"/>
              </w:rPr>
              <w:t>Marcadores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4204B" w14:textId="77777777" w:rsidR="00DF74D8" w:rsidRPr="00DF74D8" w:rsidRDefault="00DF74D8" w:rsidP="00DF74D8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lang w:val="es-ES_tradnl" w:eastAsia="es-EC" w:bidi="en-US"/>
              </w:rPr>
            </w:pPr>
            <w:r w:rsidRPr="00DF74D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lang w:val="es-ES_tradnl" w:eastAsia="es-EC" w:bidi="en-US"/>
              </w:rPr>
              <w:t>Sacapuntas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7B330" w14:textId="77777777" w:rsidR="00DF74D8" w:rsidRPr="00DF74D8" w:rsidRDefault="00DF74D8" w:rsidP="00DF74D8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lang w:val="es-ES_tradnl" w:eastAsia="es-EC" w:bidi="en-US"/>
              </w:rPr>
            </w:pPr>
            <w:r w:rsidRPr="00DF74D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lang w:val="es-ES_tradnl" w:eastAsia="es-EC" w:bidi="en-US"/>
              </w:rPr>
              <w:t>Tijera</w:t>
            </w:r>
          </w:p>
        </w:tc>
      </w:tr>
    </w:tbl>
    <w:p w14:paraId="5C59D345" w14:textId="77777777" w:rsidR="00B50C5E" w:rsidRDefault="00B50C5E" w:rsidP="00414793">
      <w:pPr>
        <w:spacing w:before="0" w:after="0"/>
        <w:ind w:left="0" w:right="0"/>
        <w:rPr>
          <w:rFonts w:ascii="Times New Roman" w:eastAsia="Times New Roman" w:hAnsi="Times New Roman" w:cs="Times New Roman"/>
          <w:b/>
          <w:i/>
          <w:iCs/>
          <w:color w:val="auto"/>
          <w:kern w:val="0"/>
          <w:szCs w:val="24"/>
          <w:u w:val="single"/>
          <w:lang w:val="es-ES_tradnl" w:eastAsia="en-US" w:bidi="en-US"/>
        </w:rPr>
      </w:pPr>
    </w:p>
    <w:p w14:paraId="18F987B6" w14:textId="5B4A561C" w:rsidR="00B719D1" w:rsidRPr="00216FFC" w:rsidRDefault="00E359B7" w:rsidP="00414793">
      <w:pPr>
        <w:spacing w:before="0" w:after="0"/>
        <w:ind w:left="0" w:right="0"/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lang w:val="en-US" w:eastAsia="en-US" w:bidi="en-US"/>
        </w:rPr>
      </w:pPr>
      <w:r w:rsidRPr="00E359B7">
        <w:rPr>
          <w:rFonts w:ascii="Times New Roman" w:eastAsia="Times New Roman" w:hAnsi="Times New Roman" w:cs="Times New Roman"/>
          <w:b/>
          <w:i/>
          <w:iCs/>
          <w:color w:val="auto"/>
          <w:kern w:val="0"/>
          <w:szCs w:val="24"/>
          <w:u w:val="single"/>
          <w:lang w:val="en-US" w:eastAsia="en-US" w:bidi="en-US"/>
        </w:rPr>
        <w:t xml:space="preserve">Textos: </w:t>
      </w:r>
      <w:r w:rsidRPr="00E359B7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lang w:val="en-US" w:eastAsia="en-US" w:bidi="en-US"/>
        </w:rPr>
        <w:t xml:space="preserve">   </w:t>
      </w:r>
      <w:r w:rsidR="00B719D1" w:rsidRPr="00216FFC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lang w:val="en-US" w:eastAsia="en-US" w:bidi="en-US"/>
        </w:rPr>
        <w:t xml:space="preserve"> </w:t>
      </w:r>
      <w:r w:rsidR="00B719D1" w:rsidRPr="00B719D1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lang w:val="en-US" w:eastAsia="en-US" w:bidi="en-US"/>
        </w:rPr>
        <w:t>Guess What! For Ecuador St</w:t>
      </w:r>
      <w:r w:rsidR="00B719D1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lang w:val="en-US" w:eastAsia="en-US" w:bidi="en-US"/>
        </w:rPr>
        <w:t xml:space="preserve">udents Book and Workbook full Combo with online Resources </w:t>
      </w:r>
      <w:r w:rsidR="00DF74D8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lang w:val="en-US" w:eastAsia="en-US" w:bidi="en-US"/>
        </w:rPr>
        <w:t>5</w:t>
      </w:r>
    </w:p>
    <w:p w14:paraId="7E8ADD31" w14:textId="77777777" w:rsidR="00B719D1" w:rsidRDefault="00B719D1" w:rsidP="000C0796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4C8B8AF" w14:textId="7CE1D3E4" w:rsidR="009F6758" w:rsidRPr="00B719D1" w:rsidRDefault="009F6758" w:rsidP="000C0796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719D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NOTA MUY IMPORTANTE</w:t>
      </w:r>
    </w:p>
    <w:p w14:paraId="6361F4A1" w14:textId="06AABC85" w:rsidR="009F6758" w:rsidRDefault="009F6758" w:rsidP="009F675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84F09">
        <w:rPr>
          <w:rFonts w:ascii="Times New Roman" w:hAnsi="Times New Roman" w:cs="Times New Roman"/>
          <w:sz w:val="24"/>
          <w:szCs w:val="24"/>
          <w:lang w:val="es-ES"/>
        </w:rPr>
        <w:t xml:space="preserve">Nuestra Institución no exige que los materiales detallados en esta lista sean de nueva adquisición, por lo que en consideración a la economía de cada familia y al medio ambiente, nos permitimos sugerir reusar materiales </w:t>
      </w:r>
      <w:r w:rsidR="00846180">
        <w:rPr>
          <w:rFonts w:ascii="Times New Roman" w:hAnsi="Times New Roman" w:cs="Times New Roman"/>
          <w:sz w:val="24"/>
          <w:szCs w:val="24"/>
          <w:lang w:val="es-ES"/>
        </w:rPr>
        <w:t xml:space="preserve">que posean en casa y </w:t>
      </w:r>
      <w:r w:rsidRPr="00184F09">
        <w:rPr>
          <w:rFonts w:ascii="Times New Roman" w:hAnsi="Times New Roman" w:cs="Times New Roman"/>
          <w:sz w:val="24"/>
          <w:szCs w:val="24"/>
          <w:lang w:val="es-ES"/>
        </w:rPr>
        <w:t>que estén en condiciones óptimas para su utilización.</w:t>
      </w:r>
    </w:p>
    <w:p w14:paraId="5E26B958" w14:textId="77777777" w:rsidR="009F6758" w:rsidRPr="00A66B18" w:rsidRDefault="009F6758" w:rsidP="009F6758">
      <w:pPr>
        <w:pStyle w:val="Destinatario"/>
        <w:spacing w:before="0"/>
      </w:pPr>
    </w:p>
    <w:p w14:paraId="53083E63" w14:textId="2FF3B352" w:rsidR="00A66B18" w:rsidRDefault="00A66B18" w:rsidP="009F6758">
      <w:pPr>
        <w:spacing w:before="0"/>
        <w:ind w:left="0"/>
        <w:rPr>
          <w:color w:val="000000" w:themeColor="text1"/>
        </w:rPr>
      </w:pPr>
    </w:p>
    <w:p w14:paraId="3333131A" w14:textId="4804312B" w:rsidR="005333F7" w:rsidRDefault="005333F7" w:rsidP="005333F7">
      <w:pPr>
        <w:rPr>
          <w:color w:val="000000" w:themeColor="text1"/>
        </w:rPr>
      </w:pPr>
    </w:p>
    <w:p w14:paraId="003B009F" w14:textId="5F0EFFB3" w:rsidR="005333F7" w:rsidRDefault="005333F7" w:rsidP="005333F7">
      <w:pPr>
        <w:jc w:val="center"/>
      </w:pPr>
    </w:p>
    <w:p w14:paraId="5D745782" w14:textId="534DFC21" w:rsidR="00846180" w:rsidRDefault="00846180" w:rsidP="005333F7">
      <w:pPr>
        <w:jc w:val="center"/>
      </w:pPr>
    </w:p>
    <w:p w14:paraId="71CE5906" w14:textId="143A2F9F" w:rsidR="00846180" w:rsidRDefault="00846180" w:rsidP="005333F7">
      <w:pPr>
        <w:jc w:val="center"/>
      </w:pPr>
    </w:p>
    <w:p w14:paraId="36F55303" w14:textId="77777777" w:rsidR="004147D0" w:rsidRDefault="004147D0" w:rsidP="00846180">
      <w:pPr>
        <w:rPr>
          <w:b/>
          <w:bCs/>
        </w:rPr>
      </w:pPr>
    </w:p>
    <w:p w14:paraId="73B1C26B" w14:textId="77777777" w:rsidR="00DF74D8" w:rsidRDefault="00DF74D8" w:rsidP="00846180">
      <w:pPr>
        <w:rPr>
          <w:b/>
          <w:bCs/>
          <w:color w:val="auto"/>
        </w:rPr>
      </w:pPr>
    </w:p>
    <w:p w14:paraId="40078D29" w14:textId="422A815E" w:rsidR="00846180" w:rsidRPr="00E359B7" w:rsidRDefault="00846180" w:rsidP="00846180">
      <w:pPr>
        <w:rPr>
          <w:b/>
          <w:bCs/>
          <w:color w:val="auto"/>
        </w:rPr>
      </w:pPr>
      <w:r w:rsidRPr="00E359B7">
        <w:rPr>
          <w:b/>
          <w:bCs/>
          <w:color w:val="auto"/>
        </w:rPr>
        <w:t>SUGERENCIAS DEL LUGAR DE ADQUISICIÓN</w:t>
      </w:r>
    </w:p>
    <w:p w14:paraId="24B5AA9B" w14:textId="46D41F53" w:rsidR="00846180" w:rsidRDefault="00E74001" w:rsidP="00846180">
      <w:pPr>
        <w:ind w:left="0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0D35AF4" wp14:editId="18D9D929">
            <wp:simplePos x="0" y="0"/>
            <wp:positionH relativeFrom="column">
              <wp:posOffset>2093955</wp:posOffset>
            </wp:positionH>
            <wp:positionV relativeFrom="paragraph">
              <wp:posOffset>402590</wp:posOffset>
            </wp:positionV>
            <wp:extent cx="3002507" cy="4214902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07" cy="4214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3CDBE" w14:textId="77777777" w:rsidR="00846180" w:rsidRPr="00846180" w:rsidRDefault="00846180" w:rsidP="00846180">
      <w:pPr>
        <w:ind w:left="0"/>
        <w:jc w:val="center"/>
        <w:rPr>
          <w:b/>
          <w:bCs/>
        </w:rPr>
      </w:pPr>
    </w:p>
    <w:sectPr w:rsidR="00846180" w:rsidRPr="00846180" w:rsidSect="009F6646">
      <w:head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02A0A" w14:textId="77777777" w:rsidR="00126E02" w:rsidRDefault="00126E02" w:rsidP="00A66B18">
      <w:pPr>
        <w:spacing w:before="0" w:after="0"/>
      </w:pPr>
      <w:r>
        <w:separator/>
      </w:r>
    </w:p>
  </w:endnote>
  <w:endnote w:type="continuationSeparator" w:id="0">
    <w:p w14:paraId="11B89FC0" w14:textId="77777777" w:rsidR="00126E02" w:rsidRDefault="00126E0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18B51" w14:textId="77777777" w:rsidR="00126E02" w:rsidRDefault="00126E02" w:rsidP="00A66B18">
      <w:pPr>
        <w:spacing w:before="0" w:after="0"/>
      </w:pPr>
      <w:r>
        <w:separator/>
      </w:r>
    </w:p>
  </w:footnote>
  <w:footnote w:type="continuationSeparator" w:id="0">
    <w:p w14:paraId="662CCAE6" w14:textId="77777777" w:rsidR="00126E02" w:rsidRDefault="00126E02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787A2" w14:textId="77777777" w:rsidR="00A66B18" w:rsidRDefault="00A66B18">
    <w:pPr>
      <w:pStyle w:val="Encabezado"/>
    </w:pPr>
    <w:r w:rsidRPr="0041428F"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B8E2E3D" wp14:editId="2890B4C0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F1A635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F7"/>
    <w:rsid w:val="0002034D"/>
    <w:rsid w:val="00051853"/>
    <w:rsid w:val="00083BAA"/>
    <w:rsid w:val="000C0796"/>
    <w:rsid w:val="0010680C"/>
    <w:rsid w:val="00126E02"/>
    <w:rsid w:val="00152B0B"/>
    <w:rsid w:val="001766D6"/>
    <w:rsid w:val="00192419"/>
    <w:rsid w:val="001B4DE2"/>
    <w:rsid w:val="001C270D"/>
    <w:rsid w:val="001D0B5A"/>
    <w:rsid w:val="001E2320"/>
    <w:rsid w:val="00214E28"/>
    <w:rsid w:val="00216FFC"/>
    <w:rsid w:val="003101B6"/>
    <w:rsid w:val="0035298A"/>
    <w:rsid w:val="00352B81"/>
    <w:rsid w:val="00394757"/>
    <w:rsid w:val="003A0150"/>
    <w:rsid w:val="003A2C70"/>
    <w:rsid w:val="003E24DF"/>
    <w:rsid w:val="0041428F"/>
    <w:rsid w:val="00414793"/>
    <w:rsid w:val="004147D0"/>
    <w:rsid w:val="004A2B0D"/>
    <w:rsid w:val="00513437"/>
    <w:rsid w:val="005333F7"/>
    <w:rsid w:val="005C2210"/>
    <w:rsid w:val="00615018"/>
    <w:rsid w:val="0062123A"/>
    <w:rsid w:val="00646E75"/>
    <w:rsid w:val="006F6F10"/>
    <w:rsid w:val="007110AB"/>
    <w:rsid w:val="00764017"/>
    <w:rsid w:val="00783E79"/>
    <w:rsid w:val="007B5AE8"/>
    <w:rsid w:val="007C184E"/>
    <w:rsid w:val="007F5192"/>
    <w:rsid w:val="00846180"/>
    <w:rsid w:val="009F6646"/>
    <w:rsid w:val="009F6758"/>
    <w:rsid w:val="00A16B5C"/>
    <w:rsid w:val="00A26FE7"/>
    <w:rsid w:val="00A66B18"/>
    <w:rsid w:val="00A6783B"/>
    <w:rsid w:val="00A96CF8"/>
    <w:rsid w:val="00AA089B"/>
    <w:rsid w:val="00AE1388"/>
    <w:rsid w:val="00AF3982"/>
    <w:rsid w:val="00B50294"/>
    <w:rsid w:val="00B50C5E"/>
    <w:rsid w:val="00B57D6E"/>
    <w:rsid w:val="00B719D1"/>
    <w:rsid w:val="00C1682D"/>
    <w:rsid w:val="00C701F7"/>
    <w:rsid w:val="00C70786"/>
    <w:rsid w:val="00CA0A53"/>
    <w:rsid w:val="00CC076D"/>
    <w:rsid w:val="00D10958"/>
    <w:rsid w:val="00D223B9"/>
    <w:rsid w:val="00D66593"/>
    <w:rsid w:val="00DE6DA2"/>
    <w:rsid w:val="00DF2D30"/>
    <w:rsid w:val="00DF74D8"/>
    <w:rsid w:val="00E062F7"/>
    <w:rsid w:val="00E2760C"/>
    <w:rsid w:val="00E359B7"/>
    <w:rsid w:val="00E4786A"/>
    <w:rsid w:val="00E55D74"/>
    <w:rsid w:val="00E6540C"/>
    <w:rsid w:val="00E74001"/>
    <w:rsid w:val="00E81E2A"/>
    <w:rsid w:val="00EE0952"/>
    <w:rsid w:val="00EF3DC0"/>
    <w:rsid w:val="00F87D49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81361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5333F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9F6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basedOn w:val="Normal"/>
    <w:uiPriority w:val="1"/>
    <w:qFormat/>
    <w:rsid w:val="009F6758"/>
    <w:pPr>
      <w:spacing w:before="0" w:after="0"/>
      <w:ind w:left="0" w:right="0"/>
    </w:pPr>
    <w:rPr>
      <w:rFonts w:eastAsiaTheme="minorEastAsia"/>
      <w:i/>
      <w:iCs/>
      <w:color w:val="auto"/>
      <w:kern w:val="0"/>
      <w:sz w:val="20"/>
      <w:lang w:val="es-ES_tradnl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tel:+5932464-467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cyj\AppData\Local\Microsoft\Office\16.0\DTS\es-ES%7b24183A91-CFA1-4FB0-8A52-93583D1F3F53%7d\%7b55CCF1D2-825D-4C35-8700-5C69D0875BA3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D011972-4DE4-4752-BE77-6A4E32034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{55CCF1D2-825D-4C35-8700-5C69D0875BA3}tf56348247_win32</Template>
  <TotalTime>0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2020-08-30T18:22:00Z</dcterms:created>
  <dcterms:modified xsi:type="dcterms:W3CDTF">2020-08-30T18:22:00Z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